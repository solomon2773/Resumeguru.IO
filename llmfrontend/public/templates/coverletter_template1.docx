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2130"/>
        <w:gridCol w:w="1470"/>
        <w:gridCol w:w="6764"/>
        <w:gridCol w:w="436"/>
      </w:tblGrid>
      <w:tr w:rsidR="005872B1" w14:paraId="61203DC8" w14:textId="77777777" w:rsidTr="00B60137">
        <w:trPr>
          <w:trHeight w:val="540"/>
        </w:trPr>
        <w:tc>
          <w:tcPr>
            <w:tcW w:w="2130" w:type="dxa"/>
            <w:tcBorders>
              <w:bottom w:val="single" w:sz="12" w:space="0" w:color="3C3388" w:themeColor="accent6"/>
            </w:tcBorders>
          </w:tcPr>
          <w:p w14:paraId="7E171876" w14:textId="77777777" w:rsidR="005872B1" w:rsidRDefault="005872B1" w:rsidP="00B60137">
            <w:pPr>
              <w:jc w:val="center"/>
            </w:pPr>
          </w:p>
        </w:tc>
        <w:tc>
          <w:tcPr>
            <w:tcW w:w="8234" w:type="dxa"/>
            <w:gridSpan w:val="2"/>
            <w:tcBorders>
              <w:bottom w:val="single" w:sz="12" w:space="0" w:color="3C3388" w:themeColor="accent6"/>
            </w:tcBorders>
          </w:tcPr>
          <w:p w14:paraId="4340A440" w14:textId="77777777" w:rsidR="005872B1" w:rsidRDefault="001A2FEE" w:rsidP="00B60137">
            <w:pPr>
              <w:pStyle w:val="Title"/>
            </w:pPr>
            <w:r>
              <w:t>{</w:t>
            </w:r>
            <w:proofErr w:type="spellStart"/>
            <w:r>
              <w:t>firstName</w:t>
            </w:r>
            <w:proofErr w:type="spellEnd"/>
            <w:r>
              <w:t>}</w:t>
            </w:r>
            <w:r w:rsidR="00786308">
              <w:t xml:space="preserve"> </w:t>
            </w:r>
            <w:r>
              <w:t>{</w:t>
            </w:r>
            <w:proofErr w:type="spellStart"/>
            <w:r>
              <w:t>lastName</w:t>
            </w:r>
            <w:proofErr w:type="spellEnd"/>
            <w:r>
              <w:t>}</w:t>
            </w:r>
          </w:p>
          <w:p w14:paraId="74C1950C" w14:textId="07CA7A67" w:rsidR="00B60137" w:rsidRPr="00B60137" w:rsidRDefault="00B60137" w:rsidP="00815DD5">
            <w:pPr>
              <w:rPr>
                <w:sz w:val="24"/>
              </w:rPr>
            </w:pPr>
            <w:r w:rsidRPr="00B60137">
              <w:rPr>
                <w:sz w:val="24"/>
              </w:rPr>
              <w:t>{</w:t>
            </w:r>
            <w:proofErr w:type="spellStart"/>
            <w:r w:rsidRPr="00B60137">
              <w:rPr>
                <w:sz w:val="24"/>
              </w:rPr>
              <w:t>phoneNo</w:t>
            </w:r>
            <w:proofErr w:type="spellEnd"/>
            <w:r w:rsidRPr="00B60137">
              <w:rPr>
                <w:sz w:val="24"/>
              </w:rPr>
              <w:t>} | {email} |{city}</w:t>
            </w:r>
          </w:p>
        </w:tc>
        <w:tc>
          <w:tcPr>
            <w:tcW w:w="436" w:type="dxa"/>
            <w:tcBorders>
              <w:bottom w:val="single" w:sz="12" w:space="0" w:color="3C3388" w:themeColor="accent6"/>
            </w:tcBorders>
          </w:tcPr>
          <w:p w14:paraId="4E7D9FD4" w14:textId="77777777" w:rsidR="005872B1" w:rsidRDefault="005872B1" w:rsidP="00B60137"/>
          <w:p w14:paraId="417FDBCE" w14:textId="77777777" w:rsidR="00B60137" w:rsidRDefault="00B60137" w:rsidP="00B60137"/>
        </w:tc>
      </w:tr>
      <w:tr w:rsidR="008F7A59" w14:paraId="7CE8E271" w14:textId="77777777" w:rsidTr="00B60137">
        <w:tblPrEx>
          <w:tblCellMar>
            <w:top w:w="216" w:type="dxa"/>
            <w:left w:w="216" w:type="dxa"/>
            <w:right w:w="216" w:type="dxa"/>
          </w:tblCellMar>
        </w:tblPrEx>
        <w:trPr>
          <w:trHeight w:val="2094"/>
        </w:trPr>
        <w:tc>
          <w:tcPr>
            <w:tcW w:w="3600" w:type="dxa"/>
            <w:gridSpan w:val="2"/>
            <w:tcBorders>
              <w:top w:val="single" w:sz="12" w:space="0" w:color="3C3388" w:themeColor="accent6"/>
              <w:right w:val="single" w:sz="12" w:space="0" w:color="3C3388" w:themeColor="accent6"/>
            </w:tcBorders>
            <w:tcMar>
              <w:top w:w="144" w:type="dxa"/>
              <w:left w:w="288" w:type="dxa"/>
              <w:right w:w="288" w:type="dxa"/>
            </w:tcMar>
          </w:tcPr>
          <w:p w14:paraId="3DCB8A28" w14:textId="77777777" w:rsidR="00786308" w:rsidRDefault="00786308" w:rsidP="00786308">
            <w:pPr>
              <w:pStyle w:val="Heading1"/>
              <w:jc w:val="center"/>
            </w:pPr>
          </w:p>
          <w:p w14:paraId="03598467" w14:textId="77777777" w:rsidR="008D1133" w:rsidRDefault="008D1133" w:rsidP="008D1133">
            <w:pPr>
              <w:jc w:val="center"/>
              <w:rPr>
                <w:rFonts w:asciiTheme="majorHAnsi" w:hAnsiTheme="majorHAnsi"/>
                <w:color w:val="3C3388" w:themeColor="accent6"/>
                <w:sz w:val="28"/>
              </w:rPr>
            </w:pPr>
          </w:p>
          <w:p w14:paraId="56D98DB9" w14:textId="77777777" w:rsidR="008D1133" w:rsidRDefault="008D1133" w:rsidP="008D1133">
            <w:pPr>
              <w:jc w:val="center"/>
              <w:rPr>
                <w:rFonts w:asciiTheme="majorHAnsi" w:hAnsiTheme="majorHAnsi"/>
                <w:color w:val="3C3388" w:themeColor="accent6"/>
                <w:sz w:val="28"/>
              </w:rPr>
            </w:pPr>
          </w:p>
          <w:p w14:paraId="000AF416" w14:textId="77777777" w:rsidR="008D1133" w:rsidRDefault="008D1133" w:rsidP="008D1133">
            <w:pPr>
              <w:jc w:val="center"/>
              <w:rPr>
                <w:rFonts w:asciiTheme="majorHAnsi" w:hAnsiTheme="majorHAnsi"/>
                <w:color w:val="3C3388" w:themeColor="accent6"/>
                <w:sz w:val="28"/>
              </w:rPr>
            </w:pPr>
          </w:p>
          <w:p w14:paraId="65D5DFD1" w14:textId="77777777" w:rsidR="00A23237" w:rsidRPr="00B72381" w:rsidRDefault="00F966BD" w:rsidP="00F966BD">
            <w:pPr>
              <w:jc w:val="center"/>
              <w:rPr>
                <w:rFonts w:asciiTheme="majorHAnsi" w:hAnsiTheme="majorHAnsi"/>
                <w:color w:val="3C3388" w:themeColor="accent6"/>
                <w:sz w:val="24"/>
              </w:rPr>
            </w:pPr>
            <w:r w:rsidRPr="00B72381">
              <w:rPr>
                <w:rFonts w:asciiTheme="majorHAnsi" w:hAnsiTheme="majorHAnsi"/>
                <w:color w:val="3C3388" w:themeColor="accent6"/>
                <w:sz w:val="24"/>
              </w:rPr>
              <w:t>{#coverLetterCandidateStrengthMessageContent}</w:t>
            </w:r>
          </w:p>
          <w:p w14:paraId="31FC0E24" w14:textId="7F66E446" w:rsidR="00F966BD" w:rsidRPr="00B72381" w:rsidRDefault="00F966BD" w:rsidP="00F966BD">
            <w:pPr>
              <w:jc w:val="center"/>
              <w:rPr>
                <w:rFonts w:asciiTheme="majorHAnsi" w:hAnsiTheme="majorHAnsi"/>
                <w:color w:val="3C3388" w:themeColor="accent6"/>
                <w:sz w:val="24"/>
              </w:rPr>
            </w:pPr>
            <w:r w:rsidRPr="00B72381">
              <w:rPr>
                <w:rFonts w:asciiTheme="majorHAnsi" w:hAnsiTheme="majorHAnsi"/>
                <w:color w:val="3C3388" w:themeColor="accent6"/>
                <w:sz w:val="24"/>
              </w:rPr>
              <w:t>{</w:t>
            </w:r>
            <w:r w:rsidR="00E204D6">
              <w:rPr>
                <w:rFonts w:asciiTheme="majorHAnsi" w:hAnsiTheme="majorHAnsi"/>
                <w:color w:val="3C3388" w:themeColor="accent6"/>
                <w:sz w:val="24"/>
              </w:rPr>
              <w:t>strength</w:t>
            </w:r>
            <w:r w:rsidRPr="00B72381">
              <w:rPr>
                <w:rFonts w:asciiTheme="majorHAnsi" w:hAnsiTheme="majorHAnsi"/>
                <w:color w:val="3C3388" w:themeColor="accent6"/>
                <w:sz w:val="24"/>
              </w:rPr>
              <w:t>}</w:t>
            </w:r>
          </w:p>
          <w:p w14:paraId="29839F33" w14:textId="36F2B1F7" w:rsidR="00F966BD" w:rsidRPr="00B72381" w:rsidRDefault="00F966BD" w:rsidP="00F966BD">
            <w:pPr>
              <w:jc w:val="center"/>
              <w:rPr>
                <w:rFonts w:asciiTheme="majorHAnsi" w:hAnsiTheme="majorHAnsi"/>
                <w:color w:val="3C3388" w:themeColor="accent6"/>
                <w:sz w:val="24"/>
              </w:rPr>
            </w:pPr>
            <w:r w:rsidRPr="00B72381">
              <w:rPr>
                <w:rFonts w:asciiTheme="majorHAnsi" w:hAnsiTheme="majorHAnsi"/>
                <w:color w:val="3C3388" w:themeColor="accent6"/>
                <w:sz w:val="24"/>
              </w:rPr>
              <w:t>{/</w:t>
            </w:r>
            <w:proofErr w:type="spellStart"/>
            <w:r w:rsidRPr="00B72381">
              <w:rPr>
                <w:rFonts w:asciiTheme="majorHAnsi" w:hAnsiTheme="majorHAnsi"/>
                <w:color w:val="3C3388" w:themeColor="accent6"/>
                <w:sz w:val="24"/>
              </w:rPr>
              <w:t>coverLetterCandidateStrengthMessageContent</w:t>
            </w:r>
            <w:proofErr w:type="spellEnd"/>
            <w:r w:rsidRPr="00B72381">
              <w:rPr>
                <w:rFonts w:asciiTheme="majorHAnsi" w:hAnsiTheme="majorHAnsi"/>
                <w:color w:val="3C3388" w:themeColor="accent6"/>
                <w:sz w:val="24"/>
              </w:rPr>
              <w:t>}</w:t>
            </w:r>
          </w:p>
          <w:p w14:paraId="7FCEADDA" w14:textId="2DB75BE3" w:rsidR="008D1133" w:rsidRDefault="008D1133" w:rsidP="008D1133">
            <w:pPr>
              <w:jc w:val="center"/>
              <w:rPr>
                <w:rFonts w:asciiTheme="majorHAnsi" w:hAnsiTheme="majorHAnsi"/>
                <w:color w:val="3C3388" w:themeColor="accent6"/>
                <w:sz w:val="28"/>
              </w:rPr>
            </w:pPr>
          </w:p>
          <w:p w14:paraId="0E6E9368" w14:textId="77777777" w:rsidR="00C7228C" w:rsidRDefault="00C7228C" w:rsidP="00786308">
            <w:pPr>
              <w:jc w:val="center"/>
            </w:pPr>
          </w:p>
          <w:p w14:paraId="4E548593" w14:textId="77777777" w:rsidR="00C7228C" w:rsidRDefault="00C7228C" w:rsidP="00786308">
            <w:pPr>
              <w:jc w:val="center"/>
            </w:pPr>
          </w:p>
          <w:p w14:paraId="47B4EF2D" w14:textId="77777777" w:rsidR="00C7228C" w:rsidRDefault="00C7228C" w:rsidP="00786308">
            <w:pPr>
              <w:jc w:val="center"/>
            </w:pPr>
          </w:p>
          <w:p w14:paraId="0B816AE8" w14:textId="77777777" w:rsidR="00C7228C" w:rsidRDefault="00C7228C" w:rsidP="00786308">
            <w:pPr>
              <w:jc w:val="center"/>
            </w:pPr>
          </w:p>
          <w:p w14:paraId="329F9CBF" w14:textId="77777777" w:rsidR="00C7228C" w:rsidRDefault="00C7228C" w:rsidP="00786308">
            <w:pPr>
              <w:jc w:val="center"/>
            </w:pPr>
          </w:p>
          <w:p w14:paraId="163EA5EC" w14:textId="77777777" w:rsidR="00C7228C" w:rsidRDefault="00C7228C" w:rsidP="00786308">
            <w:pPr>
              <w:jc w:val="center"/>
            </w:pPr>
          </w:p>
          <w:p w14:paraId="73E8B70F" w14:textId="77777777" w:rsidR="00C7228C" w:rsidRDefault="00C7228C" w:rsidP="00786308">
            <w:pPr>
              <w:jc w:val="center"/>
            </w:pPr>
          </w:p>
          <w:p w14:paraId="4267EB11" w14:textId="77777777" w:rsidR="00210F6D" w:rsidRDefault="00210F6D" w:rsidP="00786308">
            <w:pPr>
              <w:jc w:val="center"/>
            </w:pPr>
          </w:p>
          <w:p w14:paraId="69E89BBC" w14:textId="77777777" w:rsidR="00210F6D" w:rsidRDefault="00210F6D" w:rsidP="00786308">
            <w:pPr>
              <w:jc w:val="center"/>
            </w:pPr>
          </w:p>
          <w:p w14:paraId="1AC2254A" w14:textId="77777777" w:rsidR="00210F6D" w:rsidRDefault="00210F6D" w:rsidP="00786308">
            <w:pPr>
              <w:jc w:val="center"/>
            </w:pPr>
          </w:p>
          <w:p w14:paraId="6F89126D" w14:textId="77777777" w:rsidR="00210F6D" w:rsidRDefault="00210F6D" w:rsidP="00786308">
            <w:pPr>
              <w:jc w:val="center"/>
            </w:pPr>
          </w:p>
          <w:p w14:paraId="7E809980" w14:textId="77777777" w:rsidR="00210F6D" w:rsidRDefault="00210F6D" w:rsidP="00786308">
            <w:pPr>
              <w:jc w:val="center"/>
            </w:pPr>
          </w:p>
          <w:p w14:paraId="088C9C14" w14:textId="77777777" w:rsidR="00C7228C" w:rsidRDefault="00C7228C" w:rsidP="00786308">
            <w:pPr>
              <w:jc w:val="center"/>
            </w:pPr>
          </w:p>
          <w:p w14:paraId="304574E4" w14:textId="77777777" w:rsidR="00C7228C" w:rsidRDefault="00C7228C" w:rsidP="00786308">
            <w:pPr>
              <w:jc w:val="center"/>
            </w:pPr>
          </w:p>
          <w:p w14:paraId="046763A1" w14:textId="77777777" w:rsidR="00C7228C" w:rsidRDefault="00C7228C" w:rsidP="00C7228C"/>
        </w:tc>
        <w:tc>
          <w:tcPr>
            <w:tcW w:w="7200" w:type="dxa"/>
            <w:gridSpan w:val="2"/>
            <w:vMerge w:val="restart"/>
            <w:tcBorders>
              <w:top w:val="single" w:sz="12" w:space="0" w:color="3C3388" w:themeColor="accent6"/>
              <w:left w:val="single" w:sz="12" w:space="0" w:color="3C3388" w:themeColor="accent6"/>
            </w:tcBorders>
            <w:tcMar>
              <w:left w:w="288" w:type="dxa"/>
              <w:right w:w="288" w:type="dxa"/>
            </w:tcMar>
          </w:tcPr>
          <w:p w14:paraId="1FAC7E3B" w14:textId="1E2E91B3" w:rsidR="00F124CF" w:rsidRDefault="00DF1DED" w:rsidP="00025726">
            <w:r>
              <w:t>{</w:t>
            </w:r>
            <w:r w:rsidR="007B58A2">
              <w:t>#</w:t>
            </w:r>
            <w:r w:rsidR="001A2FEE">
              <w:t>coverLetterAiGenerate</w:t>
            </w:r>
            <w:r>
              <w:t>}</w:t>
            </w:r>
          </w:p>
          <w:p w14:paraId="042E734C" w14:textId="0E41BBE0" w:rsidR="007B58A2" w:rsidRPr="00DF1DED" w:rsidRDefault="007B58A2" w:rsidP="007B58A2">
            <w:r>
              <w:t>{</w:t>
            </w:r>
            <w:r w:rsidR="007C2FA3">
              <w:t>line</w:t>
            </w:r>
            <w:r>
              <w:t>}</w:t>
            </w:r>
          </w:p>
          <w:p w14:paraId="0509E283" w14:textId="67435C08" w:rsidR="007B58A2" w:rsidRPr="00DF1DED" w:rsidRDefault="007B58A2" w:rsidP="007B58A2">
            <w:r>
              <w:t>{/</w:t>
            </w:r>
            <w:proofErr w:type="spellStart"/>
            <w:r>
              <w:t>coverLetterAiGenerate</w:t>
            </w:r>
            <w:proofErr w:type="spellEnd"/>
            <w:r>
              <w:t>}</w:t>
            </w:r>
          </w:p>
          <w:p w14:paraId="2D1B1CD9" w14:textId="77777777" w:rsidR="007B58A2" w:rsidRPr="00DF1DED" w:rsidRDefault="007B58A2" w:rsidP="00025726"/>
          <w:p w14:paraId="6CB786C7" w14:textId="77777777" w:rsidR="001442F7" w:rsidRDefault="001442F7" w:rsidP="00025726">
            <w:pPr>
              <w:rPr>
                <w:b/>
              </w:rPr>
            </w:pPr>
          </w:p>
          <w:p w14:paraId="24A4AAB7" w14:textId="77777777" w:rsidR="001442F7" w:rsidRDefault="001442F7" w:rsidP="00025726">
            <w:pPr>
              <w:rPr>
                <w:b/>
              </w:rPr>
            </w:pPr>
          </w:p>
          <w:p w14:paraId="63EC5795" w14:textId="0E7854A3" w:rsidR="00270C43" w:rsidRDefault="00270C43" w:rsidP="00025726"/>
        </w:tc>
      </w:tr>
      <w:tr w:rsidR="008F7A59" w14:paraId="1DC51BF7" w14:textId="77777777" w:rsidTr="00B60137">
        <w:tblPrEx>
          <w:tblCellMar>
            <w:top w:w="216" w:type="dxa"/>
            <w:left w:w="216" w:type="dxa"/>
            <w:right w:w="216" w:type="dxa"/>
          </w:tblCellMar>
        </w:tblPrEx>
        <w:trPr>
          <w:trHeight w:val="5274"/>
        </w:trPr>
        <w:tc>
          <w:tcPr>
            <w:tcW w:w="3600" w:type="dxa"/>
            <w:gridSpan w:val="2"/>
            <w:tcBorders>
              <w:right w:val="single" w:sz="12" w:space="0" w:color="3C3388" w:themeColor="accent6"/>
            </w:tcBorders>
            <w:tcMar>
              <w:left w:w="288" w:type="dxa"/>
              <w:right w:w="288" w:type="dxa"/>
            </w:tcMar>
          </w:tcPr>
          <w:p w14:paraId="0F810BB9" w14:textId="1BAC43A9" w:rsidR="008F7A59" w:rsidRDefault="008F7A59" w:rsidP="00C7228C">
            <w:pPr>
              <w:pStyle w:val="Heading1"/>
              <w:ind w:right="560"/>
            </w:pPr>
          </w:p>
        </w:tc>
        <w:tc>
          <w:tcPr>
            <w:tcW w:w="7200" w:type="dxa"/>
            <w:gridSpan w:val="2"/>
            <w:vMerge/>
            <w:tcBorders>
              <w:left w:val="single" w:sz="12" w:space="0" w:color="3C3388" w:themeColor="accent6"/>
            </w:tcBorders>
          </w:tcPr>
          <w:p w14:paraId="64AB616A" w14:textId="77777777" w:rsidR="008F7A59" w:rsidRDefault="008F7A59" w:rsidP="00025726">
            <w:pPr>
              <w:pStyle w:val="Heading1"/>
            </w:pPr>
          </w:p>
        </w:tc>
      </w:tr>
    </w:tbl>
    <w:p w14:paraId="7302245A" w14:textId="3953B0E8" w:rsidR="00270C43" w:rsidRDefault="00270C43" w:rsidP="00843C42"/>
    <w:sectPr w:rsidR="00270C43" w:rsidSect="005222DE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9DBE1" w14:textId="77777777" w:rsidR="005222DE" w:rsidRDefault="005222DE" w:rsidP="00F316AD">
      <w:r>
        <w:separator/>
      </w:r>
    </w:p>
  </w:endnote>
  <w:endnote w:type="continuationSeparator" w:id="0">
    <w:p w14:paraId="3DCA411F" w14:textId="77777777" w:rsidR="005222DE" w:rsidRDefault="005222DE" w:rsidP="00F316AD">
      <w:r>
        <w:continuationSeparator/>
      </w:r>
    </w:p>
  </w:endnote>
  <w:endnote w:type="continuationNotice" w:id="1">
    <w:p w14:paraId="5A866BDA" w14:textId="77777777" w:rsidR="005222DE" w:rsidRDefault="00522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B651" w14:textId="77777777" w:rsidR="005222DE" w:rsidRDefault="005222DE" w:rsidP="00F316AD">
      <w:r>
        <w:separator/>
      </w:r>
    </w:p>
  </w:footnote>
  <w:footnote w:type="continuationSeparator" w:id="0">
    <w:p w14:paraId="54CE9032" w14:textId="77777777" w:rsidR="005222DE" w:rsidRDefault="005222DE" w:rsidP="00F316AD">
      <w:r>
        <w:continuationSeparator/>
      </w:r>
    </w:p>
  </w:footnote>
  <w:footnote w:type="continuationNotice" w:id="1">
    <w:p w14:paraId="7C1FCA1F" w14:textId="77777777" w:rsidR="005222DE" w:rsidRDefault="005222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641925">
    <w:abstractNumId w:val="0"/>
  </w:num>
  <w:num w:numId="2" w16cid:durableId="847060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08"/>
    <w:rsid w:val="0001399F"/>
    <w:rsid w:val="00036734"/>
    <w:rsid w:val="00060435"/>
    <w:rsid w:val="00071208"/>
    <w:rsid w:val="000725D4"/>
    <w:rsid w:val="0009273C"/>
    <w:rsid w:val="00092774"/>
    <w:rsid w:val="00095D41"/>
    <w:rsid w:val="000C5404"/>
    <w:rsid w:val="000E1D44"/>
    <w:rsid w:val="00133FBF"/>
    <w:rsid w:val="001442F7"/>
    <w:rsid w:val="00163282"/>
    <w:rsid w:val="00172387"/>
    <w:rsid w:val="001743E3"/>
    <w:rsid w:val="00183E89"/>
    <w:rsid w:val="001A2FEE"/>
    <w:rsid w:val="001A375F"/>
    <w:rsid w:val="001C7FCE"/>
    <w:rsid w:val="001F1F0D"/>
    <w:rsid w:val="00201A19"/>
    <w:rsid w:val="00205A46"/>
    <w:rsid w:val="0020696E"/>
    <w:rsid w:val="00210F6D"/>
    <w:rsid w:val="00225BAE"/>
    <w:rsid w:val="002356A2"/>
    <w:rsid w:val="0023755D"/>
    <w:rsid w:val="00237629"/>
    <w:rsid w:val="0024775A"/>
    <w:rsid w:val="00263514"/>
    <w:rsid w:val="00270C43"/>
    <w:rsid w:val="002A5A5D"/>
    <w:rsid w:val="002D1060"/>
    <w:rsid w:val="002D12DA"/>
    <w:rsid w:val="003019B2"/>
    <w:rsid w:val="0032391A"/>
    <w:rsid w:val="0034053F"/>
    <w:rsid w:val="0034688D"/>
    <w:rsid w:val="00393FD3"/>
    <w:rsid w:val="003B34F6"/>
    <w:rsid w:val="003C455F"/>
    <w:rsid w:val="003D0022"/>
    <w:rsid w:val="0040233B"/>
    <w:rsid w:val="00415707"/>
    <w:rsid w:val="00416301"/>
    <w:rsid w:val="00426858"/>
    <w:rsid w:val="00441B5C"/>
    <w:rsid w:val="004446A9"/>
    <w:rsid w:val="004E4996"/>
    <w:rsid w:val="00507E93"/>
    <w:rsid w:val="00511A6E"/>
    <w:rsid w:val="005222DE"/>
    <w:rsid w:val="00535EE8"/>
    <w:rsid w:val="005566BF"/>
    <w:rsid w:val="005675E7"/>
    <w:rsid w:val="0057534A"/>
    <w:rsid w:val="005809DD"/>
    <w:rsid w:val="005872B1"/>
    <w:rsid w:val="005C4FA6"/>
    <w:rsid w:val="00605A5B"/>
    <w:rsid w:val="0061086D"/>
    <w:rsid w:val="00611E72"/>
    <w:rsid w:val="006370EE"/>
    <w:rsid w:val="0064283B"/>
    <w:rsid w:val="00651157"/>
    <w:rsid w:val="00686343"/>
    <w:rsid w:val="006A37B7"/>
    <w:rsid w:val="006B6EE8"/>
    <w:rsid w:val="006C60E6"/>
    <w:rsid w:val="006E70D3"/>
    <w:rsid w:val="00706CAD"/>
    <w:rsid w:val="00725138"/>
    <w:rsid w:val="0075038B"/>
    <w:rsid w:val="0076286E"/>
    <w:rsid w:val="00786308"/>
    <w:rsid w:val="007A4FCF"/>
    <w:rsid w:val="007B0F94"/>
    <w:rsid w:val="007B58A2"/>
    <w:rsid w:val="007C14FA"/>
    <w:rsid w:val="007C2FA3"/>
    <w:rsid w:val="00815943"/>
    <w:rsid w:val="00815DD5"/>
    <w:rsid w:val="00843C42"/>
    <w:rsid w:val="00860DB6"/>
    <w:rsid w:val="0088104A"/>
    <w:rsid w:val="008933ED"/>
    <w:rsid w:val="00896FA4"/>
    <w:rsid w:val="008B045B"/>
    <w:rsid w:val="008B507E"/>
    <w:rsid w:val="008C1972"/>
    <w:rsid w:val="008D1133"/>
    <w:rsid w:val="008D1B1E"/>
    <w:rsid w:val="008E08B6"/>
    <w:rsid w:val="008E0D29"/>
    <w:rsid w:val="008F7A59"/>
    <w:rsid w:val="00900E97"/>
    <w:rsid w:val="00925FE2"/>
    <w:rsid w:val="00927180"/>
    <w:rsid w:val="00946FFE"/>
    <w:rsid w:val="0096412C"/>
    <w:rsid w:val="009666BA"/>
    <w:rsid w:val="00984BC3"/>
    <w:rsid w:val="00987486"/>
    <w:rsid w:val="0099359E"/>
    <w:rsid w:val="009941DA"/>
    <w:rsid w:val="009B171E"/>
    <w:rsid w:val="00A10D34"/>
    <w:rsid w:val="00A23237"/>
    <w:rsid w:val="00A277EB"/>
    <w:rsid w:val="00A30F44"/>
    <w:rsid w:val="00A70004"/>
    <w:rsid w:val="00A77921"/>
    <w:rsid w:val="00A87D5F"/>
    <w:rsid w:val="00AD0DB9"/>
    <w:rsid w:val="00AD61DE"/>
    <w:rsid w:val="00AE5562"/>
    <w:rsid w:val="00B022A0"/>
    <w:rsid w:val="00B10074"/>
    <w:rsid w:val="00B111F4"/>
    <w:rsid w:val="00B2124F"/>
    <w:rsid w:val="00B32E93"/>
    <w:rsid w:val="00B33DE3"/>
    <w:rsid w:val="00B575FB"/>
    <w:rsid w:val="00B60137"/>
    <w:rsid w:val="00B604AB"/>
    <w:rsid w:val="00B6190E"/>
    <w:rsid w:val="00B72381"/>
    <w:rsid w:val="00B870AA"/>
    <w:rsid w:val="00BD4217"/>
    <w:rsid w:val="00BF5490"/>
    <w:rsid w:val="00C1095A"/>
    <w:rsid w:val="00C31C2A"/>
    <w:rsid w:val="00C40429"/>
    <w:rsid w:val="00C41479"/>
    <w:rsid w:val="00C438E2"/>
    <w:rsid w:val="00C55D85"/>
    <w:rsid w:val="00C7010F"/>
    <w:rsid w:val="00C7228C"/>
    <w:rsid w:val="00C81523"/>
    <w:rsid w:val="00CA2273"/>
    <w:rsid w:val="00CA6890"/>
    <w:rsid w:val="00CD50FD"/>
    <w:rsid w:val="00D17F6F"/>
    <w:rsid w:val="00D47124"/>
    <w:rsid w:val="00D64184"/>
    <w:rsid w:val="00D747F5"/>
    <w:rsid w:val="00DA0D2A"/>
    <w:rsid w:val="00DA31B4"/>
    <w:rsid w:val="00DA74E2"/>
    <w:rsid w:val="00DD5D7B"/>
    <w:rsid w:val="00DE1B97"/>
    <w:rsid w:val="00DF1DED"/>
    <w:rsid w:val="00E204D6"/>
    <w:rsid w:val="00E50452"/>
    <w:rsid w:val="00E60136"/>
    <w:rsid w:val="00E86958"/>
    <w:rsid w:val="00ED1E5C"/>
    <w:rsid w:val="00F003B0"/>
    <w:rsid w:val="00F124CF"/>
    <w:rsid w:val="00F139A0"/>
    <w:rsid w:val="00F15ADE"/>
    <w:rsid w:val="00F2368E"/>
    <w:rsid w:val="00F316AD"/>
    <w:rsid w:val="00F4501B"/>
    <w:rsid w:val="00F9148F"/>
    <w:rsid w:val="00F926D6"/>
    <w:rsid w:val="00F966BD"/>
    <w:rsid w:val="00F9775D"/>
    <w:rsid w:val="00FA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C2B2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8F7A59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F15ADE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aliases w:val="Heading Right"/>
    <w:basedOn w:val="Normal"/>
    <w:next w:val="Normal"/>
    <w:link w:val="Heading2Char"/>
    <w:uiPriority w:val="3"/>
    <w:semiHidden/>
    <w:qFormat/>
    <w:rsid w:val="00183E89"/>
    <w:pPr>
      <w:spacing w:before="120" w:after="120"/>
      <w:outlineLvl w:val="1"/>
    </w:pPr>
    <w:rPr>
      <w:color w:val="B7E5ED" w:themeColor="accent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15ADE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F15ADE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6370EE"/>
    <w:pPr>
      <w:spacing w:after="12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6370EE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F15ADE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semiHidden/>
    <w:rsid w:val="005872B1"/>
    <w:rPr>
      <w:color w:val="0563C1" w:themeColor="hyperlink"/>
      <w:u w:val="single"/>
    </w:rPr>
  </w:style>
  <w:style w:type="character" w:customStyle="1" w:styleId="Heading2Char">
    <w:name w:val="Heading 2 Char"/>
    <w:aliases w:val="Heading Right Char"/>
    <w:basedOn w:val="DefaultParagraphFont"/>
    <w:link w:val="Heading2"/>
    <w:uiPriority w:val="3"/>
    <w:semiHidden/>
    <w:rsid w:val="005872B1"/>
    <w:rPr>
      <w:rFonts w:cs="Times New Roman (Body CS)"/>
      <w:color w:val="B7E5ED" w:themeColor="accent4"/>
      <w:sz w:val="28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UnresolvedMention">
    <w:name w:val="Unresolved Mention"/>
    <w:basedOn w:val="DefaultParagraphFont"/>
    <w:uiPriority w:val="99"/>
    <w:semiHidden/>
    <w:unhideWhenUsed/>
    <w:rsid w:val="008F7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ili\AppData\Roaming\Microsoft\Templates\Basic%20management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C38A47-905F-4D28-B659-98EC9A6B1F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4539F38-3468-4D4D-981B-BAC02C20F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99E1C-E802-433C-B539-765B46C32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C:\Users\meili\AppData\Roaming\Microsoft\Templates\Basic management cover letter.dotx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2023-11-24T21:27:00Z</dcterms:created>
  <dcterms:modified xsi:type="dcterms:W3CDTF">2024-01-05T21:03:00Z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21d79f60-769f-45f8-a6ec-e0a9861d55a7</vt:lpwstr>
  </property>
</Properties>
</file>